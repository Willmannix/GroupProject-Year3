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B8BF" w14:textId="37767A80" w:rsidR="00B90656" w:rsidRDefault="00FB270F" w:rsidP="00B90656">
      <w:pPr>
        <w:jc w:val="center"/>
        <w:rPr>
          <w:sz w:val="40"/>
          <w:szCs w:val="40"/>
        </w:rPr>
      </w:pPr>
      <w:r>
        <w:rPr>
          <w:sz w:val="40"/>
          <w:szCs w:val="40"/>
        </w:rPr>
        <w:t xml:space="preserve">Flow </w:t>
      </w:r>
      <w:r w:rsidR="00C27408">
        <w:rPr>
          <w:sz w:val="40"/>
          <w:szCs w:val="40"/>
        </w:rPr>
        <w:t>o</w:t>
      </w:r>
      <w:r>
        <w:rPr>
          <w:sz w:val="40"/>
          <w:szCs w:val="40"/>
        </w:rPr>
        <w:t xml:space="preserve">f Events </w:t>
      </w:r>
      <w:r w:rsidR="00B90656">
        <w:rPr>
          <w:sz w:val="40"/>
          <w:szCs w:val="40"/>
        </w:rPr>
        <w:t>Operator</w:t>
      </w:r>
    </w:p>
    <w:p w14:paraId="67F1DA6C" w14:textId="77777777" w:rsidR="00FD1156" w:rsidRDefault="00FD1156">
      <w:pPr>
        <w:jc w:val="center"/>
        <w:rPr>
          <w:b/>
          <w:bCs/>
          <w:sz w:val="48"/>
          <w:lang w:val="en-IE"/>
        </w:rPr>
      </w:pPr>
    </w:p>
    <w:p w14:paraId="44554A6F" w14:textId="0BD9F7FC" w:rsidR="00FD1156" w:rsidRDefault="00FB270F">
      <w:r>
        <w:rPr>
          <w:b/>
          <w:bCs/>
          <w:lang w:val="en-IE"/>
        </w:rPr>
        <w:t>Use Case Name:</w:t>
      </w:r>
      <w:r>
        <w:rPr>
          <w:lang w:val="en-IE"/>
        </w:rPr>
        <w:t xml:space="preserve"> </w:t>
      </w:r>
      <w:r w:rsidR="00B90656">
        <w:rPr>
          <w:lang w:val="en-IE"/>
        </w:rPr>
        <w:t>Mark as Finished</w:t>
      </w:r>
    </w:p>
    <w:p w14:paraId="17155F11" w14:textId="323ACD1D" w:rsidR="00FD1156" w:rsidRDefault="00FB270F">
      <w:r>
        <w:rPr>
          <w:b/>
          <w:bCs/>
          <w:lang w:val="en-IE"/>
        </w:rPr>
        <w:t>Participating Actor</w:t>
      </w:r>
      <w:r>
        <w:rPr>
          <w:lang w:val="en-IE"/>
        </w:rPr>
        <w:t xml:space="preserve">: </w:t>
      </w:r>
      <w:r w:rsidR="00B90656">
        <w:rPr>
          <w:lang w:val="en-IE"/>
        </w:rPr>
        <w:t>Operator</w:t>
      </w:r>
    </w:p>
    <w:p w14:paraId="29ECC161" w14:textId="22B42E1F" w:rsidR="00FD1156" w:rsidRDefault="00FB270F">
      <w:pPr>
        <w:rPr>
          <w:b/>
          <w:bCs/>
          <w:lang w:val="en-IE"/>
        </w:rPr>
      </w:pPr>
      <w:r>
        <w:rPr>
          <w:b/>
          <w:bCs/>
          <w:lang w:val="en-IE"/>
        </w:rPr>
        <w:t xml:space="preserve">Entry Conditions: </w:t>
      </w:r>
    </w:p>
    <w:p w14:paraId="755A25BD" w14:textId="345CEC84" w:rsidR="00B90656" w:rsidRDefault="00B90656" w:rsidP="00B90656">
      <w:pPr>
        <w:pStyle w:val="ListParagraph"/>
        <w:numPr>
          <w:ilvl w:val="0"/>
          <w:numId w:val="7"/>
        </w:numPr>
        <w:rPr>
          <w:bCs/>
          <w:lang w:val="en-IE"/>
        </w:rPr>
      </w:pPr>
      <w:r>
        <w:rPr>
          <w:bCs/>
          <w:lang w:val="en-IE"/>
        </w:rPr>
        <w:t>The operator has finished a work order and needs to mark it as finished in the system.</w:t>
      </w:r>
    </w:p>
    <w:p w14:paraId="6BEA4BF5" w14:textId="482E0032" w:rsidR="00B90656" w:rsidRPr="00B90656" w:rsidRDefault="00B90656" w:rsidP="00B90656">
      <w:pPr>
        <w:pStyle w:val="ListParagraph"/>
        <w:numPr>
          <w:ilvl w:val="0"/>
          <w:numId w:val="7"/>
        </w:numPr>
        <w:rPr>
          <w:bCs/>
          <w:lang w:val="en-IE"/>
        </w:rPr>
      </w:pPr>
      <w:r>
        <w:rPr>
          <w:bCs/>
          <w:lang w:val="en-IE"/>
        </w:rPr>
        <w:t>The Mark as Finished function of the system has been invoked.</w:t>
      </w:r>
    </w:p>
    <w:p w14:paraId="2B732D6B" w14:textId="27CA6903" w:rsidR="00FD1156" w:rsidRDefault="00FB270F">
      <w:pPr>
        <w:pStyle w:val="Heading1"/>
      </w:pPr>
      <w:r>
        <w:t>F</w:t>
      </w:r>
      <w:r>
        <w:t>low of Events:</w:t>
      </w:r>
    </w:p>
    <w:p w14:paraId="1B2B72AE" w14:textId="3A2875B6" w:rsidR="00B90656" w:rsidRDefault="00B90656" w:rsidP="00B90656">
      <w:pPr>
        <w:pStyle w:val="ListParagraph"/>
        <w:numPr>
          <w:ilvl w:val="0"/>
          <w:numId w:val="8"/>
        </w:numPr>
        <w:rPr>
          <w:lang w:val="en-IE"/>
        </w:rPr>
      </w:pPr>
      <w:r>
        <w:rPr>
          <w:lang w:val="en-IE"/>
        </w:rPr>
        <w:t>The system opens a new form and shows all the work orders that the current user is working on, also an input for the Operator to enter the work order ID to be marked as complete.</w:t>
      </w:r>
    </w:p>
    <w:p w14:paraId="07A0E88E" w14:textId="3453407B" w:rsidR="00B90656" w:rsidRDefault="00B90656" w:rsidP="00B90656">
      <w:pPr>
        <w:pStyle w:val="ListParagraph"/>
        <w:numPr>
          <w:ilvl w:val="0"/>
          <w:numId w:val="8"/>
        </w:numPr>
        <w:rPr>
          <w:lang w:val="en-IE"/>
        </w:rPr>
      </w:pPr>
      <w:r>
        <w:rPr>
          <w:lang w:val="en-IE"/>
        </w:rPr>
        <w:t>The Operator inputs</w:t>
      </w:r>
      <w:r w:rsidR="00DD525B">
        <w:rPr>
          <w:lang w:val="en-IE"/>
        </w:rPr>
        <w:t xml:space="preserve"> the work order number that he/she has completed.</w:t>
      </w:r>
    </w:p>
    <w:p w14:paraId="08D36006" w14:textId="1E74E6D7" w:rsidR="00DD525B" w:rsidRPr="00DD525B" w:rsidRDefault="00DD525B" w:rsidP="00DD525B">
      <w:pPr>
        <w:pStyle w:val="ListParagraph"/>
        <w:numPr>
          <w:ilvl w:val="0"/>
          <w:numId w:val="8"/>
        </w:numPr>
        <w:rPr>
          <w:lang w:val="en-IE"/>
        </w:rPr>
      </w:pPr>
      <w:r>
        <w:rPr>
          <w:lang w:val="en-IE"/>
        </w:rPr>
        <w:t>The system shows a message box to display if the work order has been marked as completed or if the system ran into an error.</w:t>
      </w:r>
    </w:p>
    <w:p w14:paraId="53B3AE3B" w14:textId="05C89A1B" w:rsidR="00FD1156" w:rsidRDefault="00FB270F">
      <w:pPr>
        <w:rPr>
          <w:b/>
          <w:bCs/>
          <w:lang w:val="en-IE"/>
        </w:rPr>
      </w:pPr>
      <w:r>
        <w:rPr>
          <w:b/>
          <w:bCs/>
          <w:lang w:val="en-IE"/>
        </w:rPr>
        <w:t>E</w:t>
      </w:r>
      <w:r>
        <w:rPr>
          <w:b/>
          <w:bCs/>
          <w:lang w:val="en-IE"/>
        </w:rPr>
        <w:t>xit Conditions:</w:t>
      </w:r>
    </w:p>
    <w:p w14:paraId="7BCCA2AC" w14:textId="04FDEB88" w:rsidR="00DD525B" w:rsidRDefault="00C27408" w:rsidP="00DD525B">
      <w:pPr>
        <w:pStyle w:val="ListParagraph"/>
        <w:numPr>
          <w:ilvl w:val="0"/>
          <w:numId w:val="10"/>
        </w:numPr>
        <w:rPr>
          <w:bCs/>
          <w:lang w:val="en-IE"/>
        </w:rPr>
      </w:pPr>
      <w:r>
        <w:rPr>
          <w:bCs/>
          <w:lang w:val="en-IE"/>
        </w:rPr>
        <w:t>The Operator clicks “Ok” if the system has updated the work order and if it hasn’t then he/she will click “Ok” and try mark the work order as finished again.</w:t>
      </w:r>
    </w:p>
    <w:p w14:paraId="74562A71" w14:textId="7E04A867" w:rsidR="00FD1156" w:rsidRDefault="00C27408" w:rsidP="002D3EA7">
      <w:pPr>
        <w:pStyle w:val="ListParagraph"/>
        <w:numPr>
          <w:ilvl w:val="0"/>
          <w:numId w:val="10"/>
        </w:numPr>
        <w:rPr>
          <w:bCs/>
          <w:lang w:val="en-IE"/>
        </w:rPr>
      </w:pPr>
      <w:r>
        <w:rPr>
          <w:bCs/>
          <w:lang w:val="en-IE"/>
        </w:rPr>
        <w:t>Once complete the Operator clicks exit and the system opens the operator form again.</w:t>
      </w:r>
    </w:p>
    <w:p w14:paraId="13BD72E7" w14:textId="2F9C5164" w:rsidR="002D3EA7" w:rsidRDefault="002D3EA7" w:rsidP="002D3EA7">
      <w:pPr>
        <w:rPr>
          <w:bCs/>
          <w:lang w:val="en-IE"/>
        </w:rPr>
      </w:pPr>
    </w:p>
    <w:p w14:paraId="19CC8A86" w14:textId="016E774E" w:rsidR="002D3EA7" w:rsidRDefault="002D3EA7" w:rsidP="002D3EA7">
      <w:r>
        <w:rPr>
          <w:b/>
          <w:bCs/>
          <w:lang w:val="en-IE"/>
        </w:rPr>
        <w:t>Use Case Name:</w:t>
      </w:r>
      <w:r>
        <w:rPr>
          <w:lang w:val="en-IE"/>
        </w:rPr>
        <w:t xml:space="preserve"> </w:t>
      </w:r>
      <w:r w:rsidR="00F572EA">
        <w:rPr>
          <w:lang w:val="en-IE"/>
        </w:rPr>
        <w:t>Request QC check</w:t>
      </w:r>
    </w:p>
    <w:p w14:paraId="56EB043B" w14:textId="77777777" w:rsidR="002D3EA7" w:rsidRDefault="002D3EA7" w:rsidP="002D3EA7">
      <w:r>
        <w:rPr>
          <w:b/>
          <w:bCs/>
          <w:lang w:val="en-IE"/>
        </w:rPr>
        <w:t>Participating Actor</w:t>
      </w:r>
      <w:r>
        <w:rPr>
          <w:lang w:val="en-IE"/>
        </w:rPr>
        <w:t>: Operator</w:t>
      </w:r>
    </w:p>
    <w:p w14:paraId="110E2533" w14:textId="3921C55A" w:rsidR="002D3EA7" w:rsidRDefault="002D3EA7" w:rsidP="002D3EA7">
      <w:pPr>
        <w:rPr>
          <w:b/>
          <w:bCs/>
          <w:lang w:val="en-IE"/>
        </w:rPr>
      </w:pPr>
      <w:r>
        <w:rPr>
          <w:b/>
          <w:bCs/>
          <w:lang w:val="en-IE"/>
        </w:rPr>
        <w:t xml:space="preserve">Entry Conditions: </w:t>
      </w:r>
    </w:p>
    <w:p w14:paraId="5F9CE7C2" w14:textId="004C91E9" w:rsidR="001032D1" w:rsidRDefault="00936CDD" w:rsidP="001032D1">
      <w:pPr>
        <w:pStyle w:val="ListParagraph"/>
        <w:numPr>
          <w:ilvl w:val="0"/>
          <w:numId w:val="12"/>
        </w:numPr>
        <w:rPr>
          <w:bCs/>
          <w:lang w:val="en-IE"/>
        </w:rPr>
      </w:pPr>
      <w:r>
        <w:rPr>
          <w:bCs/>
          <w:lang w:val="en-IE"/>
        </w:rPr>
        <w:t>The Operator needs to have the product he just created checked by the manager.</w:t>
      </w:r>
    </w:p>
    <w:p w14:paraId="323F5BE7" w14:textId="557316FF" w:rsidR="00936CDD" w:rsidRPr="001032D1" w:rsidRDefault="00936CDD" w:rsidP="001032D1">
      <w:pPr>
        <w:pStyle w:val="ListParagraph"/>
        <w:numPr>
          <w:ilvl w:val="0"/>
          <w:numId w:val="12"/>
        </w:numPr>
        <w:rPr>
          <w:bCs/>
          <w:lang w:val="en-IE"/>
        </w:rPr>
      </w:pPr>
      <w:r>
        <w:rPr>
          <w:bCs/>
          <w:lang w:val="en-IE"/>
        </w:rPr>
        <w:t>The Request QC Check function of the system has been invoked.</w:t>
      </w:r>
      <w:r w:rsidRPr="001032D1">
        <w:rPr>
          <w:bCs/>
          <w:lang w:val="en-IE"/>
        </w:rPr>
        <w:t xml:space="preserve"> </w:t>
      </w:r>
    </w:p>
    <w:p w14:paraId="35F855C4" w14:textId="008845E9" w:rsidR="002D3EA7" w:rsidRDefault="002D3EA7" w:rsidP="002D3EA7">
      <w:pPr>
        <w:pStyle w:val="Heading1"/>
      </w:pPr>
      <w:r>
        <w:t>Flow of Events:</w:t>
      </w:r>
    </w:p>
    <w:p w14:paraId="06EE9EA4" w14:textId="60B7891E" w:rsidR="000E6A29" w:rsidRDefault="000E6A29" w:rsidP="000E6A29">
      <w:pPr>
        <w:pStyle w:val="ListParagraph"/>
        <w:numPr>
          <w:ilvl w:val="0"/>
          <w:numId w:val="13"/>
        </w:numPr>
        <w:rPr>
          <w:lang w:val="en-IE"/>
        </w:rPr>
      </w:pPr>
      <w:r>
        <w:rPr>
          <w:lang w:val="en-IE"/>
        </w:rPr>
        <w:t xml:space="preserve">The System </w:t>
      </w:r>
      <w:r w:rsidR="00C219A6">
        <w:rPr>
          <w:lang w:val="en-IE"/>
        </w:rPr>
        <w:t>opens</w:t>
      </w:r>
      <w:r>
        <w:rPr>
          <w:lang w:val="en-IE"/>
        </w:rPr>
        <w:t xml:space="preserve"> a form of </w:t>
      </w:r>
      <w:r w:rsidR="00C219A6">
        <w:rPr>
          <w:lang w:val="en-IE"/>
        </w:rPr>
        <w:t>all</w:t>
      </w:r>
      <w:r>
        <w:rPr>
          <w:lang w:val="en-IE"/>
        </w:rPr>
        <w:t xml:space="preserve"> the work orders that have been completed but have not been checked yet.</w:t>
      </w:r>
    </w:p>
    <w:p w14:paraId="50C87083" w14:textId="7118639D" w:rsidR="000E6A29" w:rsidRDefault="000E6A29" w:rsidP="000E6A29">
      <w:pPr>
        <w:pStyle w:val="ListParagraph"/>
        <w:numPr>
          <w:ilvl w:val="0"/>
          <w:numId w:val="13"/>
        </w:numPr>
        <w:rPr>
          <w:lang w:val="en-IE"/>
        </w:rPr>
      </w:pPr>
      <w:r>
        <w:rPr>
          <w:lang w:val="en-IE"/>
        </w:rPr>
        <w:t>The Operator chooses the work order he/she just completed and clicks the Request QC Check button.</w:t>
      </w:r>
      <w:bookmarkStart w:id="0" w:name="_GoBack"/>
      <w:bookmarkEnd w:id="0"/>
    </w:p>
    <w:p w14:paraId="028F16C9" w14:textId="5BEE0419" w:rsidR="000E6A29" w:rsidRPr="000E6A29" w:rsidRDefault="000E6A29" w:rsidP="000E6A29">
      <w:pPr>
        <w:pStyle w:val="ListParagraph"/>
        <w:numPr>
          <w:ilvl w:val="0"/>
          <w:numId w:val="13"/>
        </w:numPr>
        <w:rPr>
          <w:lang w:val="en-IE"/>
        </w:rPr>
      </w:pPr>
      <w:r>
        <w:rPr>
          <w:lang w:val="en-IE"/>
        </w:rPr>
        <w:t>The system responds by displaying a message box saying a QC check has been quested for this work order.</w:t>
      </w:r>
      <w:r w:rsidRPr="000E6A29">
        <w:rPr>
          <w:lang w:val="en-IE"/>
        </w:rPr>
        <w:t xml:space="preserve"> </w:t>
      </w:r>
    </w:p>
    <w:p w14:paraId="2B8A293A" w14:textId="77777777" w:rsidR="002D3EA7" w:rsidRDefault="002D3EA7" w:rsidP="002D3EA7">
      <w:pPr>
        <w:rPr>
          <w:b/>
          <w:bCs/>
          <w:lang w:val="en-IE"/>
        </w:rPr>
      </w:pPr>
      <w:r>
        <w:rPr>
          <w:b/>
          <w:bCs/>
          <w:lang w:val="en-IE"/>
        </w:rPr>
        <w:t>Exit Conditions:</w:t>
      </w:r>
    </w:p>
    <w:p w14:paraId="1AEB3A07" w14:textId="20BBFF1C" w:rsidR="002D3EA7" w:rsidRDefault="000E6A29" w:rsidP="000E6A29">
      <w:pPr>
        <w:pStyle w:val="ListParagraph"/>
        <w:numPr>
          <w:ilvl w:val="0"/>
          <w:numId w:val="14"/>
        </w:numPr>
        <w:rPr>
          <w:bCs/>
          <w:lang w:val="en-IE"/>
        </w:rPr>
      </w:pPr>
      <w:r>
        <w:rPr>
          <w:bCs/>
          <w:lang w:val="en-IE"/>
        </w:rPr>
        <w:t>The Work order has now been marked to be checked by the Floor Manager and the Floor manager will get a notification that he/she will need to perform a QC check on this workorder.</w:t>
      </w:r>
    </w:p>
    <w:p w14:paraId="6736A318" w14:textId="2BACA331" w:rsidR="000E6A29" w:rsidRPr="000E6A29" w:rsidRDefault="000E6A29" w:rsidP="000E6A29">
      <w:pPr>
        <w:pStyle w:val="ListParagraph"/>
        <w:numPr>
          <w:ilvl w:val="0"/>
          <w:numId w:val="14"/>
        </w:numPr>
        <w:rPr>
          <w:bCs/>
          <w:lang w:val="en-IE"/>
        </w:rPr>
      </w:pPr>
      <w:r>
        <w:rPr>
          <w:bCs/>
          <w:lang w:val="en-IE"/>
        </w:rPr>
        <w:t xml:space="preserve">The Operator clicks close on the form and </w:t>
      </w:r>
      <w:proofErr w:type="gramStart"/>
      <w:r>
        <w:rPr>
          <w:bCs/>
          <w:lang w:val="en-IE"/>
        </w:rPr>
        <w:t>continues on</w:t>
      </w:r>
      <w:proofErr w:type="gramEnd"/>
      <w:r>
        <w:rPr>
          <w:bCs/>
          <w:lang w:val="en-IE"/>
        </w:rPr>
        <w:t xml:space="preserve"> with his/her work.</w:t>
      </w:r>
    </w:p>
    <w:sectPr w:rsidR="000E6A29" w:rsidRPr="000E6A2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D6C20" w14:textId="77777777" w:rsidR="00FB270F" w:rsidRDefault="00FB270F">
      <w:pPr>
        <w:spacing w:after="0" w:line="240" w:lineRule="auto"/>
      </w:pPr>
      <w:r>
        <w:separator/>
      </w:r>
    </w:p>
  </w:endnote>
  <w:endnote w:type="continuationSeparator" w:id="0">
    <w:p w14:paraId="77FA1A46" w14:textId="77777777" w:rsidR="00FB270F" w:rsidRDefault="00FB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B32C4" w14:textId="77777777" w:rsidR="00FB270F" w:rsidRDefault="00FB270F">
      <w:pPr>
        <w:spacing w:after="0" w:line="240" w:lineRule="auto"/>
      </w:pPr>
      <w:r>
        <w:rPr>
          <w:color w:val="000000"/>
        </w:rPr>
        <w:separator/>
      </w:r>
    </w:p>
  </w:footnote>
  <w:footnote w:type="continuationSeparator" w:id="0">
    <w:p w14:paraId="49D092EF" w14:textId="77777777" w:rsidR="00FB270F" w:rsidRDefault="00FB2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830"/>
    <w:multiLevelType w:val="hybridMultilevel"/>
    <w:tmpl w:val="E7E27A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7D63E3"/>
    <w:multiLevelType w:val="multilevel"/>
    <w:tmpl w:val="A206273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C484A69"/>
    <w:multiLevelType w:val="hybridMultilevel"/>
    <w:tmpl w:val="0540D3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400357"/>
    <w:multiLevelType w:val="hybridMultilevel"/>
    <w:tmpl w:val="ABC064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737FAB"/>
    <w:multiLevelType w:val="hybridMultilevel"/>
    <w:tmpl w:val="7FE26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05922E7"/>
    <w:multiLevelType w:val="hybridMultilevel"/>
    <w:tmpl w:val="EBDAD3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17375FF"/>
    <w:multiLevelType w:val="hybridMultilevel"/>
    <w:tmpl w:val="29E0E4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8DF38B7"/>
    <w:multiLevelType w:val="hybridMultilevel"/>
    <w:tmpl w:val="64A0E6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1210A2E"/>
    <w:multiLevelType w:val="multilevel"/>
    <w:tmpl w:val="87AC574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0567144"/>
    <w:multiLevelType w:val="multilevel"/>
    <w:tmpl w:val="1D220B8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2946E01"/>
    <w:multiLevelType w:val="hybridMultilevel"/>
    <w:tmpl w:val="62E46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9616144"/>
    <w:multiLevelType w:val="hybridMultilevel"/>
    <w:tmpl w:val="216A29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1"/>
  </w:num>
  <w:num w:numId="4">
    <w:abstractNumId w:val="1"/>
    <w:lvlOverride w:ilvl="0">
      <w:startOverride w:val="1"/>
    </w:lvlOverride>
  </w:num>
  <w:num w:numId="5">
    <w:abstractNumId w:val="9"/>
  </w:num>
  <w:num w:numId="6">
    <w:abstractNumId w:val="0"/>
  </w:num>
  <w:num w:numId="7">
    <w:abstractNumId w:val="10"/>
  </w:num>
  <w:num w:numId="8">
    <w:abstractNumId w:val="2"/>
  </w:num>
  <w:num w:numId="9">
    <w:abstractNumId w:val="5"/>
  </w:num>
  <w:num w:numId="10">
    <w:abstractNumId w:val="4"/>
  </w:num>
  <w:num w:numId="11">
    <w:abstractNumId w:val="6"/>
  </w:num>
  <w:num w:numId="12">
    <w:abstractNumId w:val="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D1156"/>
    <w:rsid w:val="000E6A29"/>
    <w:rsid w:val="001032D1"/>
    <w:rsid w:val="002D3EA7"/>
    <w:rsid w:val="005F5E7C"/>
    <w:rsid w:val="007C04ED"/>
    <w:rsid w:val="00936CDD"/>
    <w:rsid w:val="00B90656"/>
    <w:rsid w:val="00C219A6"/>
    <w:rsid w:val="00C27408"/>
    <w:rsid w:val="00DD525B"/>
    <w:rsid w:val="00F572EA"/>
    <w:rsid w:val="00FB270F"/>
    <w:rsid w:val="00FD1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BC02"/>
  <w15:docId w15:val="{169F6501-A1EA-4BAC-9F24-C6C397A2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b/>
      <w:bCs/>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24"/>
      <w:szCs w:val="24"/>
      <w:lang w:val="en-IE"/>
    </w:rPr>
  </w:style>
  <w:style w:type="paragraph" w:styleId="ListParagraph">
    <w:name w:val="List Paragraph"/>
    <w:basedOn w:val="Normal"/>
    <w:pPr>
      <w:spacing w:after="0" w:line="240" w:lineRule="auto"/>
      <w:ind w:left="720"/>
    </w:pPr>
    <w:rPr>
      <w:rFonts w:ascii="Times New Roman" w:eastAsia="Times New Roman" w:hAnsi="Times New Roman"/>
      <w:sz w:val="24"/>
      <w:szCs w:val="24"/>
    </w:rPr>
  </w:style>
  <w:style w:type="paragraph" w:styleId="Header">
    <w:name w:val="header"/>
    <w:basedOn w:val="Normal"/>
    <w:link w:val="HeaderChar"/>
    <w:uiPriority w:val="99"/>
    <w:unhideWhenUsed/>
    <w:rsid w:val="002D3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EA7"/>
  </w:style>
  <w:style w:type="paragraph" w:styleId="Footer">
    <w:name w:val="footer"/>
    <w:basedOn w:val="Normal"/>
    <w:link w:val="FooterChar"/>
    <w:uiPriority w:val="99"/>
    <w:unhideWhenUsed/>
    <w:rsid w:val="002D3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dc:description/>
  <cp:lastModifiedBy>Adam Guerin</cp:lastModifiedBy>
  <cp:revision>5</cp:revision>
  <dcterms:created xsi:type="dcterms:W3CDTF">2018-12-10T11:31:00Z</dcterms:created>
  <dcterms:modified xsi:type="dcterms:W3CDTF">2018-12-10T11:38:00Z</dcterms:modified>
</cp:coreProperties>
</file>